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esumeTable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3261"/>
        <w:gridCol w:w="6819"/>
      </w:tblGrid>
      <w:tr w:rsidR="009A1E39" w:rsidRPr="0001386F" w14:paraId="5B369568" w14:textId="77777777" w:rsidTr="00645DE2">
        <w:tc>
          <w:tcPr>
            <w:tcW w:w="3261" w:type="dxa"/>
          </w:tcPr>
          <w:p w14:paraId="2600E850" w14:textId="2156FE57" w:rsidR="009A1E39" w:rsidRPr="009C3165" w:rsidRDefault="00591F45" w:rsidP="007F09F0">
            <w:pPr>
              <w:pStyle w:val="1"/>
              <w:jc w:val="left"/>
              <w:outlineLvl w:val="0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noProof/>
                <w:sz w:val="26"/>
                <w:szCs w:val="26"/>
                <w:lang w:val="ru-RU" w:eastAsia="ru-RU"/>
              </w:rPr>
              <w:drawing>
                <wp:inline distT="0" distB="0" distL="0" distR="0" wp14:anchorId="21681930" wp14:editId="397A8F98">
                  <wp:extent cx="1824092" cy="2114550"/>
                  <wp:effectExtent l="0" t="0" r="5080" b="0"/>
                  <wp:docPr id="2" name="Рисунок 2" descr="Изображение выглядит как человек, мужчина, окно, носи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человек, мужчина, окно, носит&#10;&#10;Автоматически созданное описание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092" cy="2114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9" w:type="dxa"/>
          </w:tcPr>
          <w:p w14:paraId="0BDD06A1" w14:textId="795C9B2F" w:rsidR="00832612" w:rsidRPr="00591F45" w:rsidRDefault="00591F45" w:rsidP="00832612">
            <w:pPr>
              <w:pStyle w:val="ad"/>
              <w:rPr>
                <w:color w:val="404040" w:themeColor="text1" w:themeTint="BF"/>
                <w:sz w:val="48"/>
                <w:szCs w:val="48"/>
                <w:lang w:val="ru-UA"/>
              </w:rPr>
            </w:pPr>
            <w:r>
              <w:rPr>
                <w:color w:val="404040" w:themeColor="text1" w:themeTint="BF"/>
                <w:sz w:val="48"/>
                <w:szCs w:val="48"/>
                <w:lang w:val="ru-UA"/>
              </w:rPr>
              <w:t>Теплых Иван Владимирович</w:t>
            </w:r>
          </w:p>
          <w:p w14:paraId="3953FF7E" w14:textId="02A3450E" w:rsidR="00832612" w:rsidRPr="00591F45" w:rsidRDefault="00591F45" w:rsidP="005A4079">
            <w:pPr>
              <w:rPr>
                <w:rFonts w:asciiTheme="majorHAnsi" w:hAnsiTheme="majorHAnsi" w:cstheme="majorHAnsi"/>
                <w:b/>
                <w:color w:val="577188" w:themeColor="accent1" w:themeShade="BF"/>
                <w:sz w:val="24"/>
                <w:szCs w:val="24"/>
                <w:lang w:val="ru-UA"/>
              </w:rPr>
            </w:pPr>
            <w:r>
              <w:rPr>
                <w:rFonts w:asciiTheme="majorHAnsi" w:hAnsiTheme="majorHAnsi" w:cstheme="majorHAnsi"/>
                <w:b/>
                <w:color w:val="577188" w:themeColor="accent1" w:themeShade="BF"/>
                <w:sz w:val="24"/>
                <w:szCs w:val="24"/>
                <w:lang w:val="ru-UA"/>
              </w:rPr>
              <w:t>Инженер-технолог</w:t>
            </w:r>
          </w:p>
          <w:p w14:paraId="667D56AB" w14:textId="77EE49FF" w:rsidR="0001386F" w:rsidRPr="00591F45" w:rsidRDefault="0001386F" w:rsidP="005A4079">
            <w:pPr>
              <w:spacing w:after="0" w:line="276" w:lineRule="auto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UA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Образование:</w:t>
            </w:r>
            <w:r w:rsidR="00645DE2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UA"/>
              </w:rPr>
              <w:t xml:space="preserve"> </w:t>
            </w:r>
            <w:r w:rsidR="00880A45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UA"/>
              </w:rPr>
              <w:t>Высшее</w:t>
            </w:r>
          </w:p>
          <w:p w14:paraId="7172CC6A" w14:textId="28F301EC" w:rsidR="007F09F0" w:rsidRPr="00645DE2" w:rsidRDefault="005A4079" w:rsidP="005A4079">
            <w:pPr>
              <w:spacing w:after="0" w:line="276" w:lineRule="auto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UA"/>
              </w:rPr>
            </w:pPr>
            <w:r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Дата рождения:</w:t>
            </w:r>
            <w:r w:rsidR="000347A7"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 </w:t>
            </w:r>
            <w:r w:rsidR="00645DE2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UA"/>
              </w:rPr>
              <w:t>22.09.1996</w:t>
            </w:r>
          </w:p>
          <w:p w14:paraId="5C18E6BB" w14:textId="7F83C2E2" w:rsidR="005A4079" w:rsidRPr="00645DE2" w:rsidRDefault="005A4079" w:rsidP="005A4079">
            <w:pPr>
              <w:spacing w:after="0" w:line="276" w:lineRule="auto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UA"/>
              </w:rPr>
            </w:pPr>
            <w:r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Город:</w:t>
            </w:r>
            <w:r w:rsidR="00523D71"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 </w:t>
            </w:r>
            <w:r w:rsidR="00645DE2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UA"/>
              </w:rPr>
              <w:t>Одесса</w:t>
            </w:r>
          </w:p>
          <w:p w14:paraId="42588740" w14:textId="57C4E9FB" w:rsidR="005A4079" w:rsidRPr="00645DE2" w:rsidRDefault="005A4079" w:rsidP="005A4079">
            <w:pPr>
              <w:spacing w:after="0" w:line="276" w:lineRule="auto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UA"/>
              </w:rPr>
            </w:pPr>
            <w:r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Телефон:</w:t>
            </w:r>
            <w:r w:rsidR="00523D71"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 </w:t>
            </w:r>
            <w:r w:rsidR="00645DE2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UA"/>
              </w:rPr>
              <w:t xml:space="preserve">+380 96 55 02 667 </w:t>
            </w:r>
          </w:p>
          <w:p w14:paraId="59496AA1" w14:textId="4E8DB581" w:rsidR="005A4079" w:rsidRPr="00645DE2" w:rsidRDefault="005A4079" w:rsidP="005A4079">
            <w:pPr>
              <w:spacing w:after="0"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  <w:t>Email</w:t>
            </w:r>
            <w:r w:rsidRPr="0001386F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:</w:t>
            </w:r>
            <w:r w:rsidR="00523D71"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 </w:t>
            </w:r>
            <w:r w:rsidR="00645DE2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  <w:t>IvanTieplih@gmail.com</w:t>
            </w:r>
          </w:p>
          <w:p w14:paraId="708C8E28" w14:textId="77777777" w:rsidR="009A1E39" w:rsidRPr="009A1E39" w:rsidRDefault="009A1E39" w:rsidP="000279D9">
            <w:pPr>
              <w:pStyle w:val="a8"/>
              <w:rPr>
                <w:lang w:val="ru-RU"/>
              </w:rPr>
            </w:pPr>
          </w:p>
        </w:tc>
      </w:tr>
      <w:tr w:rsidR="006850B3" w:rsidRPr="003D47F9" w14:paraId="437E1136" w14:textId="77777777" w:rsidTr="00645DE2">
        <w:tc>
          <w:tcPr>
            <w:tcW w:w="3261" w:type="dxa"/>
            <w:tcMar>
              <w:right w:w="475" w:type="dxa"/>
            </w:tcMar>
          </w:tcPr>
          <w:p w14:paraId="580EA0CE" w14:textId="77777777" w:rsidR="006850B3" w:rsidRPr="009C3165" w:rsidRDefault="001A4F71">
            <w:pPr>
              <w:pStyle w:val="1"/>
              <w:outlineLvl w:val="0"/>
              <w:rPr>
                <w:rFonts w:cstheme="majorHAnsi"/>
                <w:b/>
                <w:sz w:val="24"/>
                <w:szCs w:val="24"/>
              </w:rPr>
            </w:pPr>
            <w:r w:rsidRPr="001A4F71">
              <w:rPr>
                <w:rFonts w:cstheme="majorHAnsi"/>
                <w:b/>
                <w:sz w:val="24"/>
                <w:szCs w:val="24"/>
                <w:lang w:val="ru-RU"/>
              </w:rPr>
              <w:t>Образование</w:t>
            </w:r>
          </w:p>
        </w:tc>
        <w:tc>
          <w:tcPr>
            <w:tcW w:w="6819" w:type="dxa"/>
          </w:tcPr>
          <w:p w14:paraId="443BD980" w14:textId="04B279BF" w:rsidR="000347A7" w:rsidRPr="00645DE2" w:rsidRDefault="00645DE2" w:rsidP="000347A7">
            <w:pPr>
              <w:pStyle w:val="2"/>
              <w:spacing w:after="0" w:line="240" w:lineRule="auto"/>
              <w:outlineLvl w:val="1"/>
              <w:rPr>
                <w:rFonts w:cstheme="majorHAnsi"/>
                <w:sz w:val="24"/>
                <w:szCs w:val="24"/>
                <w:lang w:val="ru-UA"/>
              </w:rPr>
            </w:pPr>
            <w:r>
              <w:rPr>
                <w:rFonts w:cstheme="majorHAnsi"/>
                <w:sz w:val="24"/>
                <w:szCs w:val="24"/>
                <w:lang w:val="ru-UA"/>
              </w:rPr>
              <w:t>Технолог  “хранение и переработка зерновых”</w:t>
            </w:r>
          </w:p>
          <w:p w14:paraId="4713D519" w14:textId="1D1A09B0" w:rsidR="005A4079" w:rsidRPr="00880A45" w:rsidRDefault="00992824" w:rsidP="000347A7">
            <w:pPr>
              <w:spacing w:after="60"/>
              <w:rPr>
                <w:rFonts w:ascii="Calibri" w:hAnsi="Calibri" w:cs="Calibri"/>
                <w:color w:val="404040" w:themeColor="text1" w:themeTint="BF"/>
                <w:lang w:val="ru-UA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Дата окончания</w:t>
            </w:r>
            <w:r w:rsidR="00880A45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  <w:t>: 2019-</w:t>
            </w:r>
            <w:r w:rsidR="00880A45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UA"/>
              </w:rPr>
              <w:t>Магистр</w:t>
            </w:r>
            <w:r w:rsidR="0001386F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 xml:space="preserve">, </w:t>
            </w:r>
            <w:r w:rsidR="00880A45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  <w:t>дневная форма</w:t>
            </w:r>
          </w:p>
          <w:p w14:paraId="5EE2F280" w14:textId="015F70C0" w:rsidR="001A4F71" w:rsidRPr="00880A45" w:rsidRDefault="00880A45" w:rsidP="00B2568E">
            <w:pPr>
              <w:spacing w:after="180"/>
              <w:rPr>
                <w:rFonts w:asciiTheme="majorHAnsi" w:hAnsiTheme="majorHAnsi" w:cstheme="majorHAnsi"/>
                <w:b/>
                <w:sz w:val="24"/>
                <w:szCs w:val="24"/>
                <w:lang w:val="ru-UA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4"/>
                <w:szCs w:val="24"/>
                <w:lang w:val="ru-UA"/>
              </w:rPr>
              <w:t>ТЗиЗБ</w:t>
            </w:r>
            <w:r w:rsidR="001A4F71" w:rsidRPr="000347A7">
              <w:rPr>
                <w:rFonts w:asciiTheme="majorHAnsi" w:hAnsiTheme="majorHAnsi" w:cstheme="majorHAnsi"/>
                <w:b/>
                <w:color w:val="404040" w:themeColor="text1" w:themeTint="BF"/>
                <w:sz w:val="24"/>
                <w:szCs w:val="24"/>
                <w:lang w:val="ru-RU"/>
              </w:rPr>
              <w:t xml:space="preserve">, </w:t>
            </w:r>
            <w:r w:rsidRPr="00880A45">
              <w:rPr>
                <w:rFonts w:asciiTheme="majorHAnsi" w:hAnsiTheme="majorHAnsi" w:cstheme="majorHAnsi"/>
                <w:b/>
                <w:bCs/>
                <w:color w:val="404040" w:themeColor="text1" w:themeTint="BF"/>
                <w:sz w:val="24"/>
                <w:szCs w:val="24"/>
                <w:lang w:val="ru-UA"/>
              </w:rPr>
              <w:t>ОНАПТ/ОНТУ</w:t>
            </w:r>
            <w:r w:rsidR="001A4F71" w:rsidRPr="000347A7">
              <w:rPr>
                <w:rFonts w:asciiTheme="majorHAnsi" w:hAnsiTheme="majorHAnsi" w:cstheme="majorHAnsi"/>
                <w:b/>
                <w:color w:val="404040" w:themeColor="text1" w:themeTint="BF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Theme="majorHAnsi" w:hAnsiTheme="majorHAnsi" w:cstheme="majorHAnsi"/>
                <w:b/>
                <w:color w:val="404040" w:themeColor="text1" w:themeTint="BF"/>
                <w:sz w:val="24"/>
                <w:szCs w:val="24"/>
                <w:lang w:val="ru-UA"/>
              </w:rPr>
              <w:t>Одесса</w:t>
            </w:r>
          </w:p>
        </w:tc>
      </w:tr>
      <w:tr w:rsidR="006850B3" w:rsidRPr="003D47F9" w14:paraId="2AAE46A8" w14:textId="77777777" w:rsidTr="00645DE2">
        <w:tc>
          <w:tcPr>
            <w:tcW w:w="3261" w:type="dxa"/>
            <w:tcMar>
              <w:right w:w="475" w:type="dxa"/>
            </w:tcMar>
          </w:tcPr>
          <w:p w14:paraId="1D61E16A" w14:textId="77777777" w:rsidR="000D142E" w:rsidRDefault="000D142E">
            <w:pPr>
              <w:pStyle w:val="1"/>
              <w:outlineLvl w:val="0"/>
              <w:rPr>
                <w:rFonts w:cstheme="majorHAnsi"/>
                <w:b/>
                <w:sz w:val="24"/>
                <w:szCs w:val="24"/>
                <w:lang w:val="ru-RU"/>
              </w:rPr>
            </w:pPr>
          </w:p>
          <w:p w14:paraId="56670FFE" w14:textId="29CFA10B" w:rsidR="006850B3" w:rsidRPr="001A4F71" w:rsidRDefault="001A4F71">
            <w:pPr>
              <w:pStyle w:val="1"/>
              <w:outlineLvl w:val="0"/>
              <w:rPr>
                <w:rFonts w:cstheme="majorHAnsi"/>
                <w:b/>
                <w:sz w:val="24"/>
                <w:szCs w:val="24"/>
                <w:lang w:val="ru-RU"/>
              </w:rPr>
            </w:pPr>
            <w:r w:rsidRPr="001A4F71">
              <w:rPr>
                <w:rFonts w:cstheme="majorHAnsi"/>
                <w:b/>
                <w:sz w:val="24"/>
                <w:szCs w:val="24"/>
                <w:lang w:val="ru-RU"/>
              </w:rPr>
              <w:t>Опыт работы</w:t>
            </w:r>
          </w:p>
        </w:tc>
        <w:tc>
          <w:tcPr>
            <w:tcW w:w="6819" w:type="dxa"/>
          </w:tcPr>
          <w:p w14:paraId="686CAAEA" w14:textId="77777777" w:rsidR="000D142E" w:rsidRDefault="000D142E" w:rsidP="000347A7">
            <w:pP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</w:pPr>
          </w:p>
          <w:p w14:paraId="4ADD7923" w14:textId="4F115EBF" w:rsidR="001A4F71" w:rsidRPr="00845EAA" w:rsidRDefault="00845EAA" w:rsidP="000347A7">
            <w:pP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  <w:t>05</w:t>
            </w:r>
            <w:r w:rsidR="001A4F71" w:rsidRPr="000347A7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/</w:t>
            </w: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  <w:t>21</w:t>
            </w:r>
            <w:r w:rsidR="001A4F71" w:rsidRPr="000347A7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  <w:t>09/21</w:t>
            </w:r>
          </w:p>
          <w:p w14:paraId="2D7D02D7" w14:textId="385D3A36" w:rsidR="001A4F71" w:rsidRPr="00397547" w:rsidRDefault="00397547" w:rsidP="001A4F71">
            <w:pPr>
              <w:pStyle w:val="2"/>
              <w:spacing w:after="0" w:line="240" w:lineRule="auto"/>
              <w:outlineLvl w:val="1"/>
              <w:rPr>
                <w:rFonts w:cstheme="majorHAnsi"/>
                <w:sz w:val="24"/>
                <w:szCs w:val="24"/>
                <w:lang w:val="ru-UA"/>
              </w:rPr>
            </w:pPr>
            <w:r>
              <w:rPr>
                <w:rFonts w:cstheme="majorHAnsi"/>
                <w:sz w:val="24"/>
                <w:szCs w:val="24"/>
                <w:lang w:val="ru-UA"/>
              </w:rPr>
              <w:t>менеджер по работе с ключевыми клиентами</w:t>
            </w:r>
            <w:r w:rsidR="001A4F71" w:rsidRPr="000347A7">
              <w:rPr>
                <w:rFonts w:cstheme="majorHAnsi"/>
                <w:sz w:val="24"/>
                <w:szCs w:val="24"/>
                <w:lang w:val="ru-RU"/>
              </w:rPr>
              <w:t xml:space="preserve"> / </w:t>
            </w:r>
            <w:r>
              <w:rPr>
                <w:rStyle w:val="af"/>
                <w:rFonts w:cstheme="majorHAnsi"/>
                <w:color w:val="404040" w:themeColor="text1" w:themeTint="BF"/>
                <w:sz w:val="24"/>
                <w:szCs w:val="24"/>
                <w:lang w:val="ru-UA"/>
              </w:rPr>
              <w:t>ТОВ “БелтИмпорт”</w:t>
            </w:r>
            <w:r w:rsidR="001A4F71" w:rsidRPr="000347A7">
              <w:rPr>
                <w:rStyle w:val="af"/>
                <w:rFonts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, </w:t>
            </w:r>
            <w:r>
              <w:rPr>
                <w:rStyle w:val="af"/>
                <w:rFonts w:cstheme="majorHAnsi"/>
                <w:color w:val="404040" w:themeColor="text1" w:themeTint="BF"/>
                <w:sz w:val="24"/>
                <w:szCs w:val="24"/>
                <w:lang w:val="ru-UA"/>
              </w:rPr>
              <w:t>Одесса</w:t>
            </w:r>
          </w:p>
          <w:p w14:paraId="2FE2C4C1" w14:textId="77777777" w:rsidR="001A4F71" w:rsidRPr="000347A7" w:rsidRDefault="000449ED" w:rsidP="001A4F71">
            <w:pP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Должностные</w:t>
            </w:r>
            <w:r w:rsidR="001A4F71"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 обязанности</w:t>
            </w:r>
            <w:r w:rsidR="001A4F71"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  <w:t>:</w:t>
            </w:r>
          </w:p>
          <w:p w14:paraId="29A2E101" w14:textId="4BD2FFAA" w:rsidR="001A4F71" w:rsidRPr="006A3321" w:rsidRDefault="00397547" w:rsidP="000347A7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  <w:t xml:space="preserve">Работа с определённым перечнем ключевых клиентов </w:t>
            </w:r>
          </w:p>
          <w:p w14:paraId="689EA260" w14:textId="727334DB" w:rsidR="001A4F71" w:rsidRPr="000347A7" w:rsidRDefault="00F221AC" w:rsidP="000347A7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  <w:t xml:space="preserve">Поиск новых клиентов </w:t>
            </w:r>
          </w:p>
          <w:p w14:paraId="28C833DD" w14:textId="5C142E79" w:rsidR="001A4F71" w:rsidRPr="00845EAA" w:rsidRDefault="00B14FF1" w:rsidP="000347A7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  <w:t>Развитие брендов на рынке</w:t>
            </w:r>
          </w:p>
          <w:p w14:paraId="2FC9A501" w14:textId="2D0A766F" w:rsidR="00845EAA" w:rsidRPr="00845EAA" w:rsidRDefault="00845EAA" w:rsidP="00845EAA">
            <w:pP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  <w:t>08</w:t>
            </w:r>
            <w:r w:rsidRPr="000347A7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/</w:t>
            </w: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  <w:t>19</w:t>
            </w:r>
            <w:r w:rsidRPr="000347A7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  <w:t>05/21</w:t>
            </w:r>
            <w:r w:rsidR="006971AF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  <w:t xml:space="preserve"> </w:t>
            </w:r>
            <w:r w:rsidR="005E5012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  <w:t>;  09/21 – 11/21</w:t>
            </w:r>
          </w:p>
          <w:p w14:paraId="65CBD135" w14:textId="4429942F" w:rsidR="00845EAA" w:rsidRPr="006728A5" w:rsidRDefault="00B14FF1" w:rsidP="00845EAA">
            <w:pPr>
              <w:pStyle w:val="2"/>
              <w:spacing w:after="0" w:line="240" w:lineRule="auto"/>
              <w:outlineLvl w:val="1"/>
              <w:rPr>
                <w:rFonts w:cstheme="majorHAnsi"/>
                <w:sz w:val="24"/>
                <w:szCs w:val="24"/>
                <w:lang w:val="ru-UA"/>
              </w:rPr>
            </w:pPr>
            <w:r>
              <w:rPr>
                <w:rFonts w:cstheme="majorHAnsi"/>
                <w:sz w:val="24"/>
                <w:szCs w:val="24"/>
                <w:lang w:val="ru-UA"/>
              </w:rPr>
              <w:t>Инженер-технолог коммерческой службы</w:t>
            </w:r>
            <w:r w:rsidR="00845EAA" w:rsidRPr="000347A7">
              <w:rPr>
                <w:rFonts w:cstheme="majorHAnsi"/>
                <w:sz w:val="24"/>
                <w:szCs w:val="24"/>
                <w:lang w:val="ru-RU"/>
              </w:rPr>
              <w:t xml:space="preserve"> / </w:t>
            </w:r>
            <w:r w:rsidR="00845EAA">
              <w:rPr>
                <w:rStyle w:val="af"/>
                <w:rFonts w:cstheme="majorHAnsi"/>
                <w:color w:val="404040" w:themeColor="text1" w:themeTint="BF"/>
                <w:sz w:val="24"/>
                <w:szCs w:val="24"/>
                <w:lang w:val="ru-RU"/>
              </w:rPr>
              <w:t>Организация</w:t>
            </w:r>
            <w:r w:rsidR="00845EAA" w:rsidRPr="000347A7">
              <w:rPr>
                <w:rStyle w:val="af"/>
                <w:rFonts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, </w:t>
            </w:r>
            <w:r>
              <w:rPr>
                <w:rStyle w:val="af"/>
                <w:rFonts w:cstheme="majorHAnsi"/>
                <w:color w:val="404040" w:themeColor="text1" w:themeTint="BF"/>
                <w:sz w:val="24"/>
                <w:szCs w:val="24"/>
                <w:lang w:val="ru-UA"/>
              </w:rPr>
              <w:t>ооо “Адепт-Промсистемы”  (</w:t>
            </w:r>
            <w:r>
              <w:rPr>
                <w:rStyle w:val="af"/>
                <w:rFonts w:cstheme="majorHAnsi"/>
                <w:color w:val="404040" w:themeColor="text1" w:themeTint="BF"/>
                <w:sz w:val="24"/>
                <w:szCs w:val="24"/>
              </w:rPr>
              <w:t>ADEPTGROUP</w:t>
            </w:r>
            <w:r w:rsidRPr="006A3321">
              <w:rPr>
                <w:rStyle w:val="af"/>
                <w:rFonts w:cstheme="majorHAnsi"/>
                <w:color w:val="404040" w:themeColor="text1" w:themeTint="BF"/>
                <w:sz w:val="24"/>
                <w:szCs w:val="24"/>
                <w:lang w:val="ru-RU"/>
              </w:rPr>
              <w:t>)</w:t>
            </w:r>
            <w:r w:rsidR="006728A5">
              <w:rPr>
                <w:rStyle w:val="af"/>
                <w:rFonts w:cstheme="majorHAnsi"/>
                <w:color w:val="404040" w:themeColor="text1" w:themeTint="BF"/>
                <w:sz w:val="24"/>
                <w:szCs w:val="24"/>
                <w:lang w:val="ru-UA"/>
              </w:rPr>
              <w:t xml:space="preserve">, Одесса </w:t>
            </w:r>
          </w:p>
          <w:p w14:paraId="5725C0C9" w14:textId="77777777" w:rsidR="00845EAA" w:rsidRPr="000347A7" w:rsidRDefault="00845EAA" w:rsidP="00845EAA">
            <w:pP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Должностные</w:t>
            </w:r>
            <w:r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 обязанности</w:t>
            </w:r>
            <w:r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  <w:t>:</w:t>
            </w:r>
          </w:p>
          <w:p w14:paraId="5E61B363" w14:textId="68F753FE" w:rsidR="00845EAA" w:rsidRPr="000347A7" w:rsidRDefault="00B14FF1" w:rsidP="00845EAA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  <w:t>Разработка технологических схем и планов</w:t>
            </w:r>
          </w:p>
          <w:p w14:paraId="652BCB08" w14:textId="212F4242" w:rsidR="00845EAA" w:rsidRPr="000347A7" w:rsidRDefault="005D15C9" w:rsidP="00845EAA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  <w:t xml:space="preserve">Технологическое сопровождение проектов </w:t>
            </w:r>
          </w:p>
          <w:p w14:paraId="5C18EB97" w14:textId="76309DBE" w:rsidR="00845EAA" w:rsidRPr="00B74AEC" w:rsidRDefault="005D15C9" w:rsidP="00845EAA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  <w:t>Консультации клиентов и продающих менеджеров</w:t>
            </w:r>
          </w:p>
          <w:p w14:paraId="42207138" w14:textId="4F6CFC8E" w:rsidR="00B74AEC" w:rsidRPr="00B74AEC" w:rsidRDefault="00B74AEC" w:rsidP="00845EAA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  <w:t xml:space="preserve">Аудит технологий, сравнительный анализ оборудования </w:t>
            </w:r>
          </w:p>
          <w:p w14:paraId="2321C494" w14:textId="47C24BAD" w:rsidR="00B74AEC" w:rsidRPr="006A3321" w:rsidRDefault="00B74AEC" w:rsidP="00845EAA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  <w:t xml:space="preserve">Формирование ТЗ на основе пожеланий заказчика </w:t>
            </w:r>
          </w:p>
          <w:p w14:paraId="237A69D9" w14:textId="755F8ABB" w:rsidR="000347A7" w:rsidRPr="00845EAA" w:rsidRDefault="00845EAA" w:rsidP="000347A7">
            <w:pP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  <w:t>05</w:t>
            </w:r>
            <w:r w:rsidR="000347A7" w:rsidRPr="000347A7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/</w:t>
            </w: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  <w:t>18</w:t>
            </w:r>
            <w:r w:rsidR="000347A7" w:rsidRPr="000347A7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  <w:t>07</w:t>
            </w:r>
            <w:r w:rsidR="00B2568E" w:rsidRPr="000347A7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/</w:t>
            </w: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  <w:t>19</w:t>
            </w:r>
          </w:p>
          <w:p w14:paraId="2A3B6507" w14:textId="6220E272" w:rsidR="000347A7" w:rsidRPr="006728A5" w:rsidRDefault="006728A5" w:rsidP="000347A7">
            <w:pPr>
              <w:pStyle w:val="2"/>
              <w:spacing w:after="0" w:line="240" w:lineRule="auto"/>
              <w:outlineLvl w:val="1"/>
              <w:rPr>
                <w:rFonts w:cstheme="majorHAnsi"/>
                <w:sz w:val="24"/>
                <w:szCs w:val="24"/>
                <w:lang w:val="ru-UA"/>
              </w:rPr>
            </w:pPr>
            <w:r>
              <w:rPr>
                <w:rFonts w:cstheme="majorHAnsi"/>
                <w:sz w:val="24"/>
                <w:szCs w:val="24"/>
                <w:lang w:val="ru-UA"/>
              </w:rPr>
              <w:t>Инженер-технолог</w:t>
            </w:r>
            <w:r w:rsidR="000347A7" w:rsidRPr="000347A7">
              <w:rPr>
                <w:rFonts w:cstheme="majorHAnsi"/>
                <w:sz w:val="24"/>
                <w:szCs w:val="24"/>
                <w:lang w:val="ru-RU"/>
              </w:rPr>
              <w:t xml:space="preserve"> / </w:t>
            </w:r>
            <w:r>
              <w:rPr>
                <w:rStyle w:val="af"/>
                <w:rFonts w:cstheme="majorHAnsi"/>
                <w:color w:val="404040" w:themeColor="text1" w:themeTint="BF"/>
                <w:sz w:val="24"/>
                <w:szCs w:val="24"/>
                <w:lang w:val="ru-UA"/>
              </w:rPr>
              <w:t>Ооо “Зерновая столица”</w:t>
            </w:r>
            <w:r w:rsidR="000347A7" w:rsidRPr="000347A7">
              <w:rPr>
                <w:rStyle w:val="af"/>
                <w:rFonts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, </w:t>
            </w:r>
            <w:r>
              <w:rPr>
                <w:rStyle w:val="af"/>
                <w:rFonts w:cstheme="majorHAnsi"/>
                <w:color w:val="404040" w:themeColor="text1" w:themeTint="BF"/>
                <w:sz w:val="24"/>
                <w:szCs w:val="24"/>
                <w:lang w:val="ru-UA"/>
              </w:rPr>
              <w:t>Одесса</w:t>
            </w:r>
          </w:p>
          <w:p w14:paraId="439F840D" w14:textId="77777777" w:rsidR="000347A7" w:rsidRPr="000347A7" w:rsidRDefault="000449ED" w:rsidP="000347A7">
            <w:pP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Должностные</w:t>
            </w:r>
            <w:r w:rsidR="000347A7"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 обязанности</w:t>
            </w:r>
            <w:r w:rsidR="000347A7"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  <w:t>:</w:t>
            </w:r>
          </w:p>
          <w:p w14:paraId="5999BDA3" w14:textId="5AA3A63E" w:rsidR="000347A7" w:rsidRPr="000347A7" w:rsidRDefault="000D142E" w:rsidP="000347A7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  <w:t xml:space="preserve">Выполнение проектного раздела: ТХ </w:t>
            </w:r>
          </w:p>
          <w:p w14:paraId="7A0D0B06" w14:textId="77FB359B" w:rsidR="000347A7" w:rsidRPr="000347A7" w:rsidRDefault="000D142E" w:rsidP="000347A7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  <w:t>Выдача заданий смежным отделам</w:t>
            </w:r>
          </w:p>
          <w:p w14:paraId="12D375AF" w14:textId="77777777" w:rsidR="00537652" w:rsidRPr="003D47F9" w:rsidRDefault="000D142E" w:rsidP="000347A7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  <w:lastRenderedPageBreak/>
              <w:t xml:space="preserve">Оформление проектной документации </w:t>
            </w:r>
          </w:p>
          <w:p w14:paraId="44207992" w14:textId="1688C68D" w:rsidR="003D47F9" w:rsidRPr="00845EAA" w:rsidRDefault="003D47F9" w:rsidP="003D47F9">
            <w:pP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  <w:t>11/21</w:t>
            </w: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  <w:t xml:space="preserve"> </w:t>
            </w:r>
            <w:r w:rsidRPr="000347A7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–</w:t>
            </w: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  <w:t>1</w:t>
            </w: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  <w:t>0</w:t>
            </w: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  <w:t>/2</w:t>
            </w: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  <w:t>5</w:t>
            </w:r>
          </w:p>
          <w:p w14:paraId="2CE4A910" w14:textId="5C7B9B64" w:rsidR="003D47F9" w:rsidRPr="006728A5" w:rsidRDefault="003D47F9" w:rsidP="003D47F9">
            <w:pPr>
              <w:pStyle w:val="2"/>
              <w:spacing w:after="0" w:line="240" w:lineRule="auto"/>
              <w:outlineLvl w:val="1"/>
              <w:rPr>
                <w:rFonts w:cstheme="majorHAnsi"/>
                <w:sz w:val="24"/>
                <w:szCs w:val="24"/>
                <w:lang w:val="ru-UA"/>
              </w:rPr>
            </w:pPr>
            <w:r>
              <w:rPr>
                <w:rFonts w:cstheme="majorHAnsi"/>
                <w:sz w:val="24"/>
                <w:szCs w:val="24"/>
                <w:lang w:val="ru-UA"/>
              </w:rPr>
              <w:t xml:space="preserve">Аутсорс проектирование промышлено гражданское направление, </w:t>
            </w:r>
            <w:r>
              <w:rPr>
                <w:rStyle w:val="af"/>
                <w:rFonts w:cstheme="majorHAnsi"/>
                <w:color w:val="404040" w:themeColor="text1" w:themeTint="BF"/>
                <w:sz w:val="24"/>
                <w:szCs w:val="24"/>
                <w:lang w:val="ru-UA"/>
              </w:rPr>
              <w:t>Одесса</w:t>
            </w:r>
          </w:p>
          <w:p w14:paraId="616CEC33" w14:textId="77777777" w:rsidR="003D47F9" w:rsidRPr="003D47F9" w:rsidRDefault="003D47F9" w:rsidP="003D47F9">
            <w:pPr>
              <w:spacing w:after="180" w:line="276" w:lineRule="auto"/>
              <w:ind w:left="357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UA"/>
              </w:rPr>
            </w:pPr>
          </w:p>
        </w:tc>
      </w:tr>
      <w:tr w:rsidR="006850B3" w:rsidRPr="0087344C" w14:paraId="2D32580A" w14:textId="77777777" w:rsidTr="00645DE2">
        <w:tc>
          <w:tcPr>
            <w:tcW w:w="3261" w:type="dxa"/>
            <w:tcMar>
              <w:right w:w="475" w:type="dxa"/>
            </w:tcMar>
          </w:tcPr>
          <w:p w14:paraId="7AD9649C" w14:textId="079493E0" w:rsidR="006850B3" w:rsidRPr="001A4F71" w:rsidRDefault="00537652">
            <w:pPr>
              <w:pStyle w:val="1"/>
              <w:outlineLvl w:val="0"/>
              <w:rPr>
                <w:rFonts w:cstheme="majorHAnsi"/>
                <w:b/>
                <w:sz w:val="24"/>
                <w:szCs w:val="24"/>
                <w:lang w:val="ru-RU"/>
              </w:rPr>
            </w:pPr>
            <w:r>
              <w:rPr>
                <w:rFonts w:cstheme="majorHAnsi"/>
                <w:b/>
                <w:sz w:val="24"/>
                <w:szCs w:val="24"/>
                <w:lang w:val="ru-RU"/>
              </w:rPr>
              <w:lastRenderedPageBreak/>
              <w:t>Профессиональные навыки</w:t>
            </w:r>
          </w:p>
        </w:tc>
        <w:tc>
          <w:tcPr>
            <w:tcW w:w="6819" w:type="dxa"/>
          </w:tcPr>
          <w:p w14:paraId="00F59CC0" w14:textId="1B48E43D" w:rsidR="00537652" w:rsidRPr="00EF2C2E" w:rsidRDefault="00181730" w:rsidP="000347A7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  <w:t xml:space="preserve">Технологии </w:t>
            </w:r>
            <w:r w:rsidR="006971AF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  <w:t>зерновой промышленности</w:t>
            </w:r>
          </w:p>
          <w:p w14:paraId="698B30C3" w14:textId="4F16884E" w:rsidR="00EF2C2E" w:rsidRPr="0053146D" w:rsidRDefault="006971AF" w:rsidP="000347A7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  <w:t xml:space="preserve">Программы </w:t>
            </w:r>
            <w:r w:rsidRPr="006971AF">
              <w:rPr>
                <w:rFonts w:cs="Calibri"/>
                <w:color w:val="404040" w:themeColor="text1" w:themeTint="BF"/>
                <w:sz w:val="24"/>
                <w:szCs w:val="24"/>
                <w:lang w:val="ru-UA"/>
              </w:rPr>
              <w:t xml:space="preserve">семейства </w:t>
            </w:r>
            <w:r w:rsidRPr="006971AF">
              <w:rPr>
                <w:color w:val="404040" w:themeColor="text1" w:themeTint="BF"/>
                <w:sz w:val="24"/>
                <w:szCs w:val="24"/>
              </w:rPr>
              <w:t>Autodesk : AutoCAD, Revit</w:t>
            </w:r>
          </w:p>
          <w:p w14:paraId="3A70BD87" w14:textId="2E7809A1" w:rsidR="0053146D" w:rsidRPr="0038150F" w:rsidRDefault="0038150F" w:rsidP="000347A7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  <w:t xml:space="preserve">Создание “семейств” </w:t>
            </w:r>
            <w:r w:rsidRPr="006971AF">
              <w:rPr>
                <w:color w:val="404040" w:themeColor="text1" w:themeTint="BF"/>
                <w:sz w:val="24"/>
                <w:szCs w:val="24"/>
              </w:rPr>
              <w:t>Revit</w:t>
            </w:r>
          </w:p>
          <w:p w14:paraId="447762FC" w14:textId="6726D4E0" w:rsidR="0038150F" w:rsidRPr="006971AF" w:rsidRDefault="0038150F" w:rsidP="000347A7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  <w:t>Ведение проектов</w:t>
            </w:r>
            <w:r w:rsidRPr="006971AF">
              <w:rPr>
                <w:color w:val="404040" w:themeColor="text1" w:themeTint="BF"/>
                <w:sz w:val="24"/>
                <w:szCs w:val="24"/>
              </w:rPr>
              <w:t xml:space="preserve"> Revit</w:t>
            </w:r>
          </w:p>
          <w:p w14:paraId="5345C912" w14:textId="77777777" w:rsidR="00EF2C2E" w:rsidRPr="006971AF" w:rsidRDefault="006971AF" w:rsidP="000347A7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UA"/>
              </w:rPr>
              <w:t xml:space="preserve">Программы </w:t>
            </w:r>
            <w:r w:rsidRPr="006971AF">
              <w:rPr>
                <w:rFonts w:cs="Calibri"/>
                <w:color w:val="404040" w:themeColor="text1" w:themeTint="BF"/>
                <w:sz w:val="24"/>
                <w:szCs w:val="24"/>
                <w:lang w:val="ru-UA"/>
              </w:rPr>
              <w:t>семейства</w:t>
            </w:r>
            <w:r>
              <w:rPr>
                <w:rFonts w:cs="Calibri"/>
                <w:color w:val="404040" w:themeColor="text1" w:themeTint="BF"/>
                <w:sz w:val="24"/>
                <w:szCs w:val="24"/>
                <w:lang w:val="ru-UA"/>
              </w:rPr>
              <w:t xml:space="preserve"> </w:t>
            </w:r>
            <w:r>
              <w:rPr>
                <w:rFonts w:cs="Calibri"/>
                <w:color w:val="404040" w:themeColor="text1" w:themeTint="BF"/>
                <w:sz w:val="24"/>
                <w:szCs w:val="24"/>
              </w:rPr>
              <w:t xml:space="preserve">Microsoft Office: Word, Excel … </w:t>
            </w:r>
          </w:p>
          <w:p w14:paraId="0BF47092" w14:textId="77777777" w:rsidR="006971AF" w:rsidRPr="006971AF" w:rsidRDefault="006971AF" w:rsidP="000347A7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 xml:space="preserve">1C </w:t>
            </w:r>
          </w:p>
          <w:p w14:paraId="39C72A29" w14:textId="77777777" w:rsidR="006971AF" w:rsidRPr="0087344C" w:rsidRDefault="00AA3664" w:rsidP="000347A7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UA"/>
              </w:rPr>
              <w:t>Формирования ТЗ</w:t>
            </w:r>
          </w:p>
          <w:p w14:paraId="573F8919" w14:textId="77777777" w:rsidR="0087344C" w:rsidRPr="0087344C" w:rsidRDefault="0087344C" w:rsidP="000347A7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UA"/>
              </w:rPr>
              <w:t>Разработка решений по размещщению оборудования на плланах</w:t>
            </w:r>
          </w:p>
          <w:p w14:paraId="1BDA9FD4" w14:textId="2640EBA5" w:rsidR="0087344C" w:rsidRPr="0087344C" w:rsidRDefault="0087344C" w:rsidP="000347A7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Разработка общих архитектурных решений </w:t>
            </w:r>
            <w:bookmarkStart w:id="0" w:name="_GoBack"/>
            <w:bookmarkEnd w:id="0"/>
          </w:p>
        </w:tc>
      </w:tr>
      <w:tr w:rsidR="006850B3" w14:paraId="22EFF7CA" w14:textId="77777777" w:rsidTr="00645DE2">
        <w:tc>
          <w:tcPr>
            <w:tcW w:w="3261" w:type="dxa"/>
            <w:tcMar>
              <w:right w:w="475" w:type="dxa"/>
            </w:tcMar>
          </w:tcPr>
          <w:p w14:paraId="7F68512B" w14:textId="3B7B59BA" w:rsidR="006850B3" w:rsidRPr="00537652" w:rsidRDefault="00537652">
            <w:pPr>
              <w:pStyle w:val="1"/>
              <w:outlineLvl w:val="0"/>
              <w:rPr>
                <w:rFonts w:cstheme="majorHAnsi"/>
                <w:b/>
                <w:sz w:val="24"/>
                <w:szCs w:val="24"/>
                <w:lang w:val="ru-RU"/>
              </w:rPr>
            </w:pPr>
            <w:r>
              <w:rPr>
                <w:rFonts w:cstheme="majorHAnsi"/>
                <w:b/>
                <w:sz w:val="24"/>
                <w:szCs w:val="24"/>
                <w:lang w:val="ru-RU"/>
              </w:rPr>
              <w:t>Личные качества</w:t>
            </w:r>
          </w:p>
        </w:tc>
        <w:tc>
          <w:tcPr>
            <w:tcW w:w="6819" w:type="dxa"/>
          </w:tcPr>
          <w:p w14:paraId="5FFEE125" w14:textId="765E7BD1" w:rsidR="00537652" w:rsidRPr="00EF2C2E" w:rsidRDefault="00AA3664" w:rsidP="007D656C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UA"/>
              </w:rPr>
              <w:t xml:space="preserve">Английский язык – выше среднего </w:t>
            </w:r>
          </w:p>
          <w:p w14:paraId="637FC7A2" w14:textId="77777777" w:rsidR="00EF2C2E" w:rsidRPr="003D47F9" w:rsidRDefault="00AA3664" w:rsidP="00AA3664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UA"/>
              </w:rPr>
              <w:t xml:space="preserve">Немецкий – базовый </w:t>
            </w:r>
          </w:p>
          <w:p w14:paraId="5DE1C2AE" w14:textId="54396AE8" w:rsidR="003D47F9" w:rsidRPr="003D47F9" w:rsidRDefault="003D47F9" w:rsidP="00AA3664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uk-UA"/>
              </w:rPr>
              <w:t>Уси</w:t>
            </w:r>
            <w:r w:rsidR="0087344C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uk-UA"/>
              </w:rPr>
              <w:t>т</w:t>
            </w: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чевый </w:t>
            </w:r>
          </w:p>
          <w:p w14:paraId="186CD9E5" w14:textId="6B68AC4C" w:rsidR="003D47F9" w:rsidRPr="00AA3664" w:rsidRDefault="003D47F9" w:rsidP="00AA3664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Внимательный к деталям </w:t>
            </w:r>
          </w:p>
        </w:tc>
      </w:tr>
      <w:tr w:rsidR="006850B3" w14:paraId="222DE283" w14:textId="77777777" w:rsidTr="00645DE2">
        <w:tc>
          <w:tcPr>
            <w:tcW w:w="3261" w:type="dxa"/>
            <w:tcMar>
              <w:right w:w="475" w:type="dxa"/>
            </w:tcMar>
          </w:tcPr>
          <w:p w14:paraId="6B01D2CD" w14:textId="38F679EF" w:rsidR="006850B3" w:rsidRPr="00537652" w:rsidRDefault="00537652">
            <w:pPr>
              <w:pStyle w:val="1"/>
              <w:outlineLvl w:val="0"/>
              <w:rPr>
                <w:rFonts w:cstheme="majorHAnsi"/>
                <w:b/>
                <w:sz w:val="24"/>
                <w:szCs w:val="24"/>
                <w:lang w:val="ru-RU"/>
              </w:rPr>
            </w:pPr>
            <w:r w:rsidRPr="00537652">
              <w:rPr>
                <w:rFonts w:cstheme="majorHAnsi"/>
                <w:b/>
                <w:sz w:val="24"/>
                <w:szCs w:val="24"/>
                <w:lang w:val="ru-RU"/>
              </w:rPr>
              <w:t>Дополнительная информация</w:t>
            </w:r>
          </w:p>
        </w:tc>
        <w:tc>
          <w:tcPr>
            <w:tcW w:w="6819" w:type="dxa"/>
          </w:tcPr>
          <w:p w14:paraId="4000FB2F" w14:textId="1604E907" w:rsidR="006850B3" w:rsidRPr="006A3321" w:rsidRDefault="00AA3664" w:rsidP="007D656C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UA"/>
              </w:rPr>
              <w:t>Водительское удостоверение:  категория ( В ) - 2015год.</w:t>
            </w:r>
          </w:p>
          <w:p w14:paraId="00B10588" w14:textId="46B9B9CD" w:rsidR="00EF2C2E" w:rsidRPr="00EF2C2E" w:rsidRDefault="00AA3664" w:rsidP="00EF2C2E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UA"/>
              </w:rPr>
              <w:t xml:space="preserve">Изучаю языки </w:t>
            </w:r>
          </w:p>
        </w:tc>
      </w:tr>
    </w:tbl>
    <w:p w14:paraId="32B47000" w14:textId="77777777" w:rsidR="00060F35" w:rsidRPr="00537652" w:rsidRDefault="00060F35" w:rsidP="006A3321">
      <w:pPr>
        <w:spacing w:after="0"/>
        <w:rPr>
          <w:lang w:val="ru-RU"/>
        </w:rPr>
      </w:pPr>
    </w:p>
    <w:sectPr w:rsidR="00060F35" w:rsidRPr="00537652" w:rsidSect="00EF2C2E"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0847B0" w14:textId="77777777" w:rsidR="00510923" w:rsidRDefault="00510923">
      <w:pPr>
        <w:spacing w:after="0"/>
      </w:pPr>
      <w:r>
        <w:separator/>
      </w:r>
    </w:p>
  </w:endnote>
  <w:endnote w:type="continuationSeparator" w:id="0">
    <w:p w14:paraId="5CD69772" w14:textId="77777777" w:rsidR="00510923" w:rsidRDefault="005109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90ED3D" w14:textId="77777777" w:rsidR="00510923" w:rsidRDefault="00510923">
      <w:pPr>
        <w:spacing w:after="0"/>
      </w:pPr>
      <w:r>
        <w:separator/>
      </w:r>
    </w:p>
  </w:footnote>
  <w:footnote w:type="continuationSeparator" w:id="0">
    <w:p w14:paraId="6F3C5B48" w14:textId="77777777" w:rsidR="00510923" w:rsidRDefault="005109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4515_"/>
      </v:shape>
    </w:pict>
  </w:numPicBullet>
  <w:abstractNum w:abstractNumId="0" w15:restartNumberingAfterBreak="0">
    <w:nsid w:val="21D36168"/>
    <w:multiLevelType w:val="multilevel"/>
    <w:tmpl w:val="510E1954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7E97AD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31BF2F7C"/>
    <w:multiLevelType w:val="hybridMultilevel"/>
    <w:tmpl w:val="3B48CBEC"/>
    <w:lvl w:ilvl="0" w:tplc="7F9E3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E97AD" w:themeColor="accent1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81182"/>
    <w:multiLevelType w:val="multilevel"/>
    <w:tmpl w:val="AC46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F8F"/>
    <w:rsid w:val="0001386F"/>
    <w:rsid w:val="0001789D"/>
    <w:rsid w:val="000347A7"/>
    <w:rsid w:val="000443B4"/>
    <w:rsid w:val="000449ED"/>
    <w:rsid w:val="00060F35"/>
    <w:rsid w:val="000D142E"/>
    <w:rsid w:val="00181730"/>
    <w:rsid w:val="00190F1C"/>
    <w:rsid w:val="001A4F71"/>
    <w:rsid w:val="001E207D"/>
    <w:rsid w:val="00315B68"/>
    <w:rsid w:val="00317709"/>
    <w:rsid w:val="0038150F"/>
    <w:rsid w:val="00397547"/>
    <w:rsid w:val="003D47F9"/>
    <w:rsid w:val="003E7AA0"/>
    <w:rsid w:val="00403C14"/>
    <w:rsid w:val="0047772A"/>
    <w:rsid w:val="00510923"/>
    <w:rsid w:val="00523D71"/>
    <w:rsid w:val="0053146D"/>
    <w:rsid w:val="00537652"/>
    <w:rsid w:val="00591F45"/>
    <w:rsid w:val="005930A0"/>
    <w:rsid w:val="005A4079"/>
    <w:rsid w:val="005D15C9"/>
    <w:rsid w:val="005E5012"/>
    <w:rsid w:val="006331E1"/>
    <w:rsid w:val="00645DE2"/>
    <w:rsid w:val="00647288"/>
    <w:rsid w:val="00653F8F"/>
    <w:rsid w:val="006728A5"/>
    <w:rsid w:val="00683371"/>
    <w:rsid w:val="006850B3"/>
    <w:rsid w:val="006971AF"/>
    <w:rsid w:val="006A3321"/>
    <w:rsid w:val="00755940"/>
    <w:rsid w:val="007B1B9E"/>
    <w:rsid w:val="007D559B"/>
    <w:rsid w:val="007D656C"/>
    <w:rsid w:val="007F09F0"/>
    <w:rsid w:val="00826F8B"/>
    <w:rsid w:val="00832612"/>
    <w:rsid w:val="00845EAA"/>
    <w:rsid w:val="0084725A"/>
    <w:rsid w:val="0087344C"/>
    <w:rsid w:val="00880A45"/>
    <w:rsid w:val="00891C0F"/>
    <w:rsid w:val="00992824"/>
    <w:rsid w:val="009A1E39"/>
    <w:rsid w:val="009C3165"/>
    <w:rsid w:val="009F53FA"/>
    <w:rsid w:val="009F6C3D"/>
    <w:rsid w:val="00A36400"/>
    <w:rsid w:val="00AA3664"/>
    <w:rsid w:val="00B14FF1"/>
    <w:rsid w:val="00B2568E"/>
    <w:rsid w:val="00B37D52"/>
    <w:rsid w:val="00B74AEC"/>
    <w:rsid w:val="00B91375"/>
    <w:rsid w:val="00BA2B1B"/>
    <w:rsid w:val="00C24DC7"/>
    <w:rsid w:val="00CD2934"/>
    <w:rsid w:val="00D46D66"/>
    <w:rsid w:val="00D50DF1"/>
    <w:rsid w:val="00D817AE"/>
    <w:rsid w:val="00E20C6C"/>
    <w:rsid w:val="00E470C1"/>
    <w:rsid w:val="00E70D0D"/>
    <w:rsid w:val="00EA6F4F"/>
    <w:rsid w:val="00EF2C2E"/>
    <w:rsid w:val="00F221AC"/>
    <w:rsid w:val="00FA7283"/>
    <w:rsid w:val="00FB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5253C"/>
  <w15:docId w15:val="{DD276929-9ABF-4B6A-8FBB-85CA4A83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A4F71"/>
    <w:pPr>
      <w:spacing w:after="80" w:line="240" w:lineRule="auto"/>
    </w:pPr>
  </w:style>
  <w:style w:type="paragraph" w:styleId="1">
    <w:name w:val="heading 1"/>
    <w:basedOn w:val="a0"/>
    <w:link w:val="10"/>
    <w:uiPriority w:val="9"/>
    <w:unhideWhenUsed/>
    <w:qFormat/>
    <w:rsid w:val="00FB09EB"/>
    <w:pPr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2">
    <w:name w:val="heading 2"/>
    <w:basedOn w:val="a0"/>
    <w:next w:val="ResumeText"/>
    <w:link w:val="20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Book Title"/>
    <w:basedOn w:val="a1"/>
    <w:uiPriority w:val="33"/>
    <w:semiHidden/>
    <w:unhideWhenUsed/>
    <w:qFormat/>
    <w:rPr>
      <w:b/>
      <w:bCs/>
      <w:i/>
      <w:iCs/>
      <w:spacing w:val="0"/>
    </w:rPr>
  </w:style>
  <w:style w:type="character" w:styleId="a5">
    <w:name w:val="Intense Reference"/>
    <w:basedOn w:val="a1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10">
    <w:name w:val="Заголовок 1 Знак"/>
    <w:basedOn w:val="a1"/>
    <w:link w:val="1"/>
    <w:uiPriority w:val="9"/>
    <w:rsid w:val="00FB09EB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a6">
    <w:name w:val="footer"/>
    <w:basedOn w:val="a0"/>
    <w:link w:val="a7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a7">
    <w:name w:val="Нижний колонтитул Знак"/>
    <w:basedOn w:val="a1"/>
    <w:link w:val="a6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a0"/>
    <w:uiPriority w:val="10"/>
    <w:qFormat/>
    <w:rsid w:val="009C3165"/>
    <w:pPr>
      <w:spacing w:after="0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a2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a0"/>
    <w:uiPriority w:val="3"/>
    <w:qFormat/>
    <w:rsid w:val="00B37D52"/>
    <w:pPr>
      <w:spacing w:after="0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a0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a0"/>
    <w:uiPriority w:val="1"/>
    <w:qFormat/>
    <w:pPr>
      <w:spacing w:before="40" w:after="0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30">
    <w:name w:val="Заголовок 3 Знак"/>
    <w:basedOn w:val="a1"/>
    <w:link w:val="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50">
    <w:name w:val="Заголовок 5 Знак"/>
    <w:basedOn w:val="a1"/>
    <w:link w:val="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a8">
    <w:name w:val="header"/>
    <w:basedOn w:val="a0"/>
    <w:link w:val="a9"/>
    <w:uiPriority w:val="99"/>
    <w:pPr>
      <w:spacing w:after="0"/>
    </w:pPr>
  </w:style>
  <w:style w:type="character" w:customStyle="1" w:styleId="a9">
    <w:name w:val="Верхний колонтитул Знак"/>
    <w:basedOn w:val="a1"/>
    <w:link w:val="a8"/>
    <w:uiPriority w:val="99"/>
  </w:style>
  <w:style w:type="paragraph" w:styleId="aa">
    <w:name w:val="Balloon Text"/>
    <w:basedOn w:val="a0"/>
    <w:link w:val="ab"/>
    <w:uiPriority w:val="99"/>
    <w:semiHidden/>
    <w:unhideWhenUsed/>
    <w:rsid w:val="00653F8F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653F8F"/>
    <w:rPr>
      <w:rFonts w:ascii="Tahoma" w:hAnsi="Tahoma" w:cs="Tahoma"/>
      <w:sz w:val="16"/>
      <w:szCs w:val="16"/>
    </w:rPr>
  </w:style>
  <w:style w:type="table" w:styleId="ac">
    <w:name w:val="Table Grid"/>
    <w:basedOn w:val="a2"/>
    <w:uiPriority w:val="39"/>
    <w:rsid w:val="009A1E39"/>
    <w:pPr>
      <w:spacing w:after="0" w:line="240" w:lineRule="auto"/>
    </w:pPr>
    <w:rPr>
      <w:rFonts w:eastAsiaTheme="minorHAnsi"/>
      <w:color w:val="595959" w:themeColor="text1" w:themeTint="A6"/>
      <w:lang w:eastAsia="en-US"/>
    </w:rPr>
    <w:tblPr/>
  </w:style>
  <w:style w:type="paragraph" w:styleId="ad">
    <w:name w:val="Title"/>
    <w:basedOn w:val="a0"/>
    <w:link w:val="ae"/>
    <w:uiPriority w:val="1"/>
    <w:qFormat/>
    <w:rsid w:val="009A1E39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eastAsia="en-US"/>
    </w:rPr>
  </w:style>
  <w:style w:type="character" w:customStyle="1" w:styleId="ae">
    <w:name w:val="Название Знак"/>
    <w:basedOn w:val="a1"/>
    <w:link w:val="ad"/>
    <w:uiPriority w:val="1"/>
    <w:rsid w:val="009A1E39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eastAsia="en-US"/>
    </w:rPr>
  </w:style>
  <w:style w:type="paragraph" w:customStyle="1" w:styleId="Icons">
    <w:name w:val="Icons"/>
    <w:basedOn w:val="a0"/>
    <w:uiPriority w:val="4"/>
    <w:qFormat/>
    <w:rsid w:val="009A1E39"/>
    <w:pPr>
      <w:spacing w:after="40"/>
      <w:jc w:val="center"/>
    </w:pPr>
    <w:rPr>
      <w:rFonts w:eastAsiaTheme="minorHAnsi"/>
      <w:color w:val="53585D" w:themeColor="text2" w:themeTint="BF"/>
      <w:lang w:eastAsia="en-US"/>
    </w:rPr>
  </w:style>
  <w:style w:type="character" w:styleId="af">
    <w:name w:val="Emphasis"/>
    <w:basedOn w:val="a1"/>
    <w:uiPriority w:val="20"/>
    <w:qFormat/>
    <w:rsid w:val="009A1E39"/>
    <w:rPr>
      <w:b w:val="0"/>
      <w:i w:val="0"/>
      <w:iCs/>
      <w:color w:val="595959" w:themeColor="text1" w:themeTint="A6"/>
    </w:rPr>
  </w:style>
  <w:style w:type="paragraph" w:styleId="af0">
    <w:name w:val="List Paragraph"/>
    <w:basedOn w:val="a0"/>
    <w:uiPriority w:val="34"/>
    <w:unhideWhenUsed/>
    <w:qFormat/>
    <w:rsid w:val="007B1B9E"/>
    <w:pPr>
      <w:ind w:left="720"/>
      <w:contextualSpacing/>
    </w:pPr>
  </w:style>
  <w:style w:type="paragraph" w:styleId="a">
    <w:name w:val="List Bullet"/>
    <w:basedOn w:val="a0"/>
    <w:uiPriority w:val="11"/>
    <w:qFormat/>
    <w:rsid w:val="00537652"/>
    <w:pPr>
      <w:numPr>
        <w:numId w:val="2"/>
      </w:numPr>
      <w:spacing w:line="259" w:lineRule="auto"/>
      <w:ind w:left="1080"/>
      <w:contextualSpacing/>
    </w:pPr>
    <w:rPr>
      <w:rFonts w:eastAsiaTheme="minorHAnsi"/>
      <w:color w:val="53585D" w:themeColor="text2" w:themeTint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1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79;&#1072;&#1082;&#1072;&#1095;&#1082;&#1080;\&#1073;&#1083;&#1072;&#1085;&#1082;%20&#1088;&#1077;&#1079;&#1102;&#1084;&#1077;\tf02835057_win32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Фамилия Имя Отчество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tf02835057_win32</Template>
  <TotalTime>49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Ivan T</cp:lastModifiedBy>
  <cp:revision>12</cp:revision>
  <dcterms:created xsi:type="dcterms:W3CDTF">2021-11-22T14:55:00Z</dcterms:created>
  <dcterms:modified xsi:type="dcterms:W3CDTF">2025-10-13T15:25:00Z</dcterms:modified>
</cp:coreProperties>
</file>